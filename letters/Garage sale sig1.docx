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09C" w:rsidRPr="00C44E7B" w:rsidRDefault="00D14F2E" w:rsidP="00C44E7B">
      <w:pPr>
        <w:pStyle w:val="Heading1"/>
        <w:rPr>
          <w:rFonts w:ascii="AR DELANEY" w:hAnsi="AR DELANEY"/>
          <w:sz w:val="262"/>
          <w:szCs w:val="254"/>
        </w:rPr>
      </w:pPr>
      <w:r w:rsidRPr="005F61FC">
        <w:rPr>
          <w:rFonts w:ascii="AR DELANEY" w:hAnsi="AR DELANEY"/>
          <w:noProof/>
          <w:sz w:val="262"/>
          <w:szCs w:val="254"/>
        </w:rPr>
        <w:pict>
          <v:rect id="Rectangle 8" o:spid="_x0000_s1027" style="position:absolute;left:0;text-align:left;margin-left:41.6pt;margin-top:41.6pt;width:752pt;height:518.1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" filled="f" strokecolor="#da1f28 [3205]" strokeweight="4pt">
            <w10:wrap anchorx="page" anchory="page"/>
          </v:rect>
        </w:pict>
      </w:r>
      <w:r w:rsidR="00C44E7B" w:rsidRPr="00C44E7B">
        <w:rPr>
          <w:rFonts w:ascii="AR DELANEY" w:hAnsi="AR DELANEY"/>
          <w:noProof/>
          <w:sz w:val="262"/>
          <w:szCs w:val="254"/>
          <w:lang w:val="en-IN" w:eastAsia="en-IN"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1905000</wp:posOffset>
            </wp:positionV>
            <wp:extent cx="6635750" cy="3474720"/>
            <wp:effectExtent l="19050" t="0" r="0" b="0"/>
            <wp:wrapNone/>
            <wp:docPr id="1" name="Picture 0" descr="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E7B" w:rsidRPr="00C44E7B">
        <w:rPr>
          <w:rFonts w:ascii="AR DELANEY" w:hAnsi="AR DELANEY"/>
          <w:sz w:val="262"/>
          <w:szCs w:val="254"/>
        </w:rPr>
        <w:t>Librarian</w:t>
      </w:r>
    </w:p>
    <w:p w:rsidR="00C44E7B" w:rsidRPr="00C44E7B" w:rsidRDefault="00C44E7B" w:rsidP="00C44E7B"/>
    <w:p w:rsidR="006C609C" w:rsidRPr="001517C4" w:rsidRDefault="006C609C" w:rsidP="00E96A27"/>
    <w:p w:rsidR="00C44E7B" w:rsidRDefault="00C44E7B" w:rsidP="00E96A27">
      <w:pPr>
        <w:pStyle w:val="Heading2"/>
        <w:rPr>
          <w:rFonts w:ascii="AR DELANEY" w:hAnsi="AR DELANEY"/>
          <w:sz w:val="80"/>
          <w:szCs w:val="80"/>
        </w:rPr>
      </w:pPr>
    </w:p>
    <w:p w:rsidR="00C44E7B" w:rsidRDefault="00C44E7B" w:rsidP="00C44E7B">
      <w:pPr>
        <w:pStyle w:val="Heading2"/>
        <w:jc w:val="both"/>
        <w:rPr>
          <w:rFonts w:ascii="AR DELANEY" w:hAnsi="AR DELANEY"/>
          <w:sz w:val="80"/>
          <w:szCs w:val="80"/>
        </w:rPr>
      </w:pPr>
    </w:p>
    <w:p w:rsidR="00545B89" w:rsidRPr="00D14F2E" w:rsidRDefault="00D14F2E" w:rsidP="00C44E7B">
      <w:pPr>
        <w:pStyle w:val="Heading2"/>
        <w:jc w:val="both"/>
        <w:rPr>
          <w:rFonts w:ascii="AR DELANEY" w:hAnsi="AR DELANEY"/>
          <w:sz w:val="80"/>
          <w:szCs w:val="80"/>
        </w:rPr>
      </w:pPr>
      <w:r>
        <w:rPr>
          <w:rFonts w:ascii="AR DELANEY" w:hAnsi="AR DELANEY"/>
          <w:sz w:val="80"/>
          <w:szCs w:val="80"/>
        </w:rPr>
        <w:t xml:space="preserve"> </w:t>
      </w:r>
      <w:r w:rsidR="00C44E7B" w:rsidRPr="00C44E7B">
        <w:rPr>
          <w:rFonts w:ascii="AR DELANEY" w:hAnsi="AR DELANEY"/>
          <w:sz w:val="80"/>
          <w:szCs w:val="80"/>
        </w:rPr>
        <w:t xml:space="preserve">INDERJEET </w:t>
      </w:r>
      <w:proofErr w:type="gramStart"/>
      <w:r w:rsidR="00C44E7B" w:rsidRPr="00C44E7B">
        <w:rPr>
          <w:rFonts w:ascii="AR DELANEY" w:hAnsi="AR DELANEY"/>
          <w:sz w:val="80"/>
          <w:szCs w:val="80"/>
        </w:rPr>
        <w:t>KAUR</w:t>
      </w:r>
      <w:r w:rsidR="00C44E7B" w:rsidRPr="00C44E7B">
        <w:rPr>
          <w:sz w:val="80"/>
          <w:szCs w:val="80"/>
        </w:rPr>
        <w:t>[</w:t>
      </w:r>
      <w:proofErr w:type="gramEnd"/>
      <w:r w:rsidR="00C44E7B" w:rsidRPr="00C44E7B">
        <w:rPr>
          <w:sz w:val="80"/>
          <w:szCs w:val="80"/>
        </w:rPr>
        <w:t>post graduation]</w:t>
      </w:r>
    </w:p>
    <w:p w:rsidR="00545B89" w:rsidRPr="00E96A27" w:rsidRDefault="00545B89" w:rsidP="007A695C"/>
    <w:p w:rsidR="00545B89" w:rsidRPr="00E96A27" w:rsidRDefault="00545B89" w:rsidP="007A695C">
      <w:pPr>
        <w:pStyle w:val="Heading2"/>
      </w:pPr>
    </w:p>
    <w:sectPr w:rsidR="00545B89" w:rsidRPr="00E96A27" w:rsidSect="00010A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080" w:right="1080" w:bottom="1080" w:left="1080" w:header="720" w:footer="720" w:gutter="0"/>
      <w:cols w:space="720"/>
      <w:docGrid w:linePitch="65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89A" w:rsidRDefault="009E689A" w:rsidP="00D14F2E">
      <w:pPr>
        <w:spacing w:before="0" w:after="0"/>
      </w:pPr>
      <w:r>
        <w:separator/>
      </w:r>
    </w:p>
  </w:endnote>
  <w:endnote w:type="continuationSeparator" w:id="0">
    <w:p w:rsidR="009E689A" w:rsidRDefault="009E689A" w:rsidP="00D14F2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F2E" w:rsidRDefault="00D14F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F2E" w:rsidRDefault="00D14F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F2E" w:rsidRDefault="00D14F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89A" w:rsidRDefault="009E689A" w:rsidP="00D14F2E">
      <w:pPr>
        <w:spacing w:before="0" w:after="0"/>
      </w:pPr>
      <w:r>
        <w:separator/>
      </w:r>
    </w:p>
  </w:footnote>
  <w:footnote w:type="continuationSeparator" w:id="0">
    <w:p w:rsidR="009E689A" w:rsidRDefault="009E689A" w:rsidP="00D14F2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F2E" w:rsidRDefault="00D14F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F2E" w:rsidRDefault="00D14F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F2E" w:rsidRDefault="00D14F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stylePaneFormatFilter w:val="7F04"/>
  <w:defaultTabStop w:val="720"/>
  <w:drawingGridHorizontalSpacing w:val="240"/>
  <w:drawingGridVerticalSpacing w:val="187"/>
  <w:displayHorizont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C44E7B"/>
    <w:rsid w:val="00010AD3"/>
    <w:rsid w:val="001517C4"/>
    <w:rsid w:val="00197245"/>
    <w:rsid w:val="00241984"/>
    <w:rsid w:val="002675AB"/>
    <w:rsid w:val="00284CFD"/>
    <w:rsid w:val="0043333A"/>
    <w:rsid w:val="004920D2"/>
    <w:rsid w:val="005222B9"/>
    <w:rsid w:val="00545B89"/>
    <w:rsid w:val="005A0CAF"/>
    <w:rsid w:val="005F61FC"/>
    <w:rsid w:val="006C609C"/>
    <w:rsid w:val="006E6258"/>
    <w:rsid w:val="007313D9"/>
    <w:rsid w:val="007A695C"/>
    <w:rsid w:val="009005F9"/>
    <w:rsid w:val="00971467"/>
    <w:rsid w:val="009E689A"/>
    <w:rsid w:val="00A0040C"/>
    <w:rsid w:val="00BE7DF8"/>
    <w:rsid w:val="00BF3D31"/>
    <w:rsid w:val="00C170ED"/>
    <w:rsid w:val="00C21D67"/>
    <w:rsid w:val="00C44E7B"/>
    <w:rsid w:val="00D120A4"/>
    <w:rsid w:val="00D14F2E"/>
    <w:rsid w:val="00D76089"/>
    <w:rsid w:val="00E7403B"/>
    <w:rsid w:val="00E96A27"/>
    <w:rsid w:val="00EB7F56"/>
    <w:rsid w:val="00F4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5C"/>
    <w:pPr>
      <w:spacing w:before="200" w:after="200"/>
      <w:jc w:val="center"/>
    </w:pPr>
    <w:rPr>
      <w:rFonts w:asciiTheme="minorHAnsi" w:hAnsiTheme="minorHAnsi"/>
      <w:sz w:val="48"/>
      <w:szCs w:val="24"/>
    </w:rPr>
  </w:style>
  <w:style w:type="paragraph" w:styleId="Heading1">
    <w:name w:val="heading 1"/>
    <w:basedOn w:val="Normal"/>
    <w:next w:val="Normal"/>
    <w:qFormat/>
    <w:rsid w:val="007A695C"/>
    <w:pPr>
      <w:spacing w:before="240" w:after="360"/>
      <w:outlineLvl w:val="0"/>
    </w:pPr>
    <w:rPr>
      <w:rFonts w:asciiTheme="majorHAnsi" w:hAnsiTheme="majorHAnsi"/>
      <w:b/>
      <w:spacing w:val="20"/>
      <w:sz w:val="152"/>
      <w:szCs w:val="144"/>
    </w:rPr>
  </w:style>
  <w:style w:type="paragraph" w:styleId="Heading2">
    <w:name w:val="heading 2"/>
    <w:basedOn w:val="Normal"/>
    <w:next w:val="Normal"/>
    <w:qFormat/>
    <w:rsid w:val="00E96A27"/>
    <w:pPr>
      <w:outlineLvl w:val="1"/>
    </w:pPr>
    <w:rPr>
      <w:rFonts w:ascii="Arial" w:hAnsi="Arial" w:cs="Arial"/>
      <w:b/>
      <w:sz w:val="96"/>
      <w:szCs w:val="96"/>
    </w:rPr>
  </w:style>
  <w:style w:type="paragraph" w:styleId="Heading3">
    <w:name w:val="heading 3"/>
    <w:basedOn w:val="Normal"/>
    <w:next w:val="Normal"/>
    <w:semiHidden/>
    <w:unhideWhenUsed/>
    <w:rsid w:val="00E96A27"/>
    <w:pPr>
      <w:outlineLvl w:val="2"/>
    </w:pPr>
    <w:rPr>
      <w:rFonts w:ascii="Arial Black" w:hAnsi="Arial Black" w:cs="Arial"/>
      <w:b/>
      <w:sz w:val="96"/>
      <w:szCs w:val="96"/>
    </w:rPr>
  </w:style>
  <w:style w:type="paragraph" w:styleId="Heading4">
    <w:name w:val="heading 4"/>
    <w:basedOn w:val="Normal"/>
    <w:next w:val="Normal"/>
    <w:semiHidden/>
    <w:unhideWhenUsed/>
    <w:rsid w:val="00E96A27"/>
    <w:pPr>
      <w:spacing w:before="240"/>
      <w:outlineLvl w:val="3"/>
    </w:pPr>
    <w:rPr>
      <w:rFonts w:ascii="Arial" w:hAnsi="Arial" w:cs="Arial"/>
      <w:b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95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695C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D14F2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F2E"/>
    <w:rPr>
      <w:rFonts w:asciiTheme="minorHAnsi" w:hAnsiTheme="minorHAnsi"/>
      <w:sz w:val="4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14F2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F2E"/>
    <w:rPr>
      <w:rFonts w:asciiTheme="minorHAnsi" w:hAnsiTheme="minorHAnsi"/>
      <w:sz w:val="4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A%20CROMA\AppData\Roaming\Microsoft\Templates\GarageSale.dotx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6C49BD6-577A-48D8-8BE0-D9BC9B0CED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GarageSale</Template>
  <TotalTime>17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Garage sale sign</vt:lpstr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Garage sale sign</dc:title>
  <dc:creator>TATA CROMA</dc:creator>
  <cp:lastModifiedBy>TATA CROMA</cp:lastModifiedBy>
  <cp:revision>2</cp:revision>
  <cp:lastPrinted>2016-07-14T05:11:00Z</cp:lastPrinted>
  <dcterms:created xsi:type="dcterms:W3CDTF">2016-07-14T04:58:00Z</dcterms:created>
  <dcterms:modified xsi:type="dcterms:W3CDTF">2016-07-14T07:46:00Z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TC060903821033</vt:lpwstr>
  </property>
</Properties>
</file>